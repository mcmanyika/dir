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913D" w14:textId="0CF24384" w:rsidR="00D13D8F" w:rsidRDefault="00D72779">
      <w:pPr>
        <w:pStyle w:val="Date"/>
      </w:pPr>
      <w:r>
        <w:t>05/05/2019</w:t>
      </w:r>
    </w:p>
    <w:p w14:paraId="1DE4A7A1" w14:textId="77777777" w:rsidR="00D13D8F" w:rsidRPr="000A0B5A" w:rsidRDefault="00BD32EE">
      <w:pPr>
        <w:pStyle w:val="Title"/>
        <w:rPr>
          <w:sz w:val="48"/>
          <w:szCs w:val="48"/>
        </w:rPr>
      </w:pPr>
      <w:r w:rsidRPr="000A0B5A">
        <w:rPr>
          <w:sz w:val="48"/>
          <w:szCs w:val="48"/>
        </w:rPr>
        <w:t>media equipment handling plan</w:t>
      </w:r>
    </w:p>
    <w:p w14:paraId="67FF967D" w14:textId="6EBACAF6" w:rsidR="00D13D8F" w:rsidRDefault="00956EBC">
      <w:pPr>
        <w:pStyle w:val="Heading1"/>
      </w:pPr>
      <w:r>
        <w:t>Equipment</w:t>
      </w:r>
      <w:r w:rsidR="00BD32EE">
        <w:t xml:space="preserve"> storage</w:t>
      </w:r>
    </w:p>
    <w:p w14:paraId="533D32CB" w14:textId="4A498522" w:rsidR="00D13D8F" w:rsidRDefault="00956EBC">
      <w:r>
        <w:t>Curren</w:t>
      </w:r>
      <w:r w:rsidR="000A0B5A">
        <w:t>tly our equipment is stored in 4 locations, LS, Media booths,</w:t>
      </w:r>
      <w:r>
        <w:t xml:space="preserve"> VIP lounge</w:t>
      </w:r>
      <w:r w:rsidR="000A0B5A">
        <w:t xml:space="preserve"> and church office</w:t>
      </w:r>
      <w:r>
        <w:t>. The VIP</w:t>
      </w:r>
      <w:r w:rsidR="000A0B5A">
        <w:t xml:space="preserve"> lounge</w:t>
      </w:r>
      <w:r>
        <w:t xml:space="preserve"> is mainly reserved for our most sensitive equipment (video, photos camera</w:t>
      </w:r>
      <w:r w:rsidR="000A0B5A">
        <w:t>s</w:t>
      </w:r>
      <w:r>
        <w:t>).</w:t>
      </w:r>
      <w:r w:rsidR="000A0B5A">
        <w:t xml:space="preserve"> Equipment we are not using at all we send it to church office, this  includes working and none working .</w:t>
      </w:r>
      <w:r w:rsidR="000A0B5A">
        <w:br/>
      </w:r>
    </w:p>
    <w:p w14:paraId="6DD27979" w14:textId="695D28D2" w:rsidR="00D13D8F" w:rsidRDefault="0077010E">
      <w:pPr>
        <w:pStyle w:val="Heading2"/>
      </w:pPr>
      <w:r>
        <w:t>CHALLENGES</w:t>
      </w:r>
    </w:p>
    <w:p w14:paraId="19A661BA" w14:textId="77777777" w:rsidR="0077010E" w:rsidRDefault="0077010E" w:rsidP="0077010E">
      <w:pPr>
        <w:pStyle w:val="Heading3"/>
      </w:pPr>
      <w:r>
        <w:t>We lack secure storage facilities therefore exposing equipment to damage.</w:t>
      </w:r>
    </w:p>
    <w:p w14:paraId="45A874A8" w14:textId="77777777" w:rsidR="0077010E" w:rsidRDefault="0077010E" w:rsidP="0077010E">
      <w:pPr>
        <w:pStyle w:val="Heading3"/>
      </w:pPr>
      <w:r>
        <w:t>Absence of safe electric power supply.</w:t>
      </w:r>
    </w:p>
    <w:p w14:paraId="77A8815D" w14:textId="72465A06" w:rsidR="00D13D8F" w:rsidRDefault="0077010E" w:rsidP="0077010E">
      <w:pPr>
        <w:pStyle w:val="Heading3"/>
      </w:pPr>
      <w:r>
        <w:t>No guaranteed safe transportation vehicle of equipment</w:t>
      </w:r>
      <w:r w:rsidR="00DD3054">
        <w:t xml:space="preserve"> during offsite functions</w:t>
      </w:r>
      <w:r>
        <w:t>.</w:t>
      </w:r>
    </w:p>
    <w:p w14:paraId="2A13F9F2" w14:textId="7A87300F" w:rsidR="003F453A" w:rsidRDefault="003F453A" w:rsidP="0077010E">
      <w:pPr>
        <w:pStyle w:val="Heading3"/>
      </w:pPr>
      <w:r>
        <w:t xml:space="preserve">No routine servicing plan of equipment. </w:t>
      </w:r>
    </w:p>
    <w:p w14:paraId="1677B40A" w14:textId="77777777" w:rsidR="00D13D8F" w:rsidRDefault="00BD32EE">
      <w:pPr>
        <w:pStyle w:val="Heading1"/>
      </w:pPr>
      <w:r>
        <w:t>recommendations</w:t>
      </w:r>
    </w:p>
    <w:p w14:paraId="0942A2CD" w14:textId="36B41C78" w:rsidR="00D13D8F" w:rsidRDefault="00BD32EE" w:rsidP="00BD32EE">
      <w:pPr>
        <w:pStyle w:val="ListParagraph"/>
        <w:numPr>
          <w:ilvl w:val="0"/>
          <w:numId w:val="2"/>
        </w:numPr>
      </w:pPr>
      <w:r>
        <w:t>In order to facilitate good storage of sensitive equipment we recommend installation of built in lockable cupboards in the media booth.</w:t>
      </w:r>
    </w:p>
    <w:p w14:paraId="5C6C4AAB" w14:textId="0292AD8F" w:rsidR="00BD32EE" w:rsidRDefault="0077010E" w:rsidP="00BD32EE">
      <w:pPr>
        <w:pStyle w:val="ListParagraph"/>
        <w:numPr>
          <w:ilvl w:val="0"/>
          <w:numId w:val="2"/>
        </w:numPr>
      </w:pPr>
      <w:r>
        <w:t>Install</w:t>
      </w:r>
      <w:r w:rsidR="00BD32EE">
        <w:t xml:space="preserve"> surge protectors.</w:t>
      </w:r>
    </w:p>
    <w:p w14:paraId="417964CD" w14:textId="666B6E3C" w:rsidR="00BD32EE" w:rsidRDefault="00BD32EE" w:rsidP="00BD32EE">
      <w:pPr>
        <w:pStyle w:val="ListParagraph"/>
        <w:numPr>
          <w:ilvl w:val="0"/>
          <w:numId w:val="2"/>
        </w:numPr>
      </w:pPr>
      <w:r>
        <w:t>Conduct professional training for equipment handling</w:t>
      </w:r>
      <w:r w:rsidR="00DD3054">
        <w:t xml:space="preserve"> and emphases to follow procedures when accessing equipment</w:t>
      </w:r>
      <w:bookmarkStart w:id="0" w:name="_GoBack"/>
      <w:bookmarkEnd w:id="0"/>
      <w:r>
        <w:t xml:space="preserve">. </w:t>
      </w:r>
    </w:p>
    <w:p w14:paraId="36B5010F" w14:textId="663568CA" w:rsidR="0077010E" w:rsidRDefault="0077010E" w:rsidP="00BD32EE">
      <w:pPr>
        <w:pStyle w:val="ListParagraph"/>
        <w:numPr>
          <w:ilvl w:val="0"/>
          <w:numId w:val="2"/>
        </w:numPr>
      </w:pPr>
      <w:r>
        <w:t>Send equipment for servicing as per recommended timeframes.</w:t>
      </w:r>
    </w:p>
    <w:p w14:paraId="113A78D1" w14:textId="58897E86" w:rsidR="00FE6B4F" w:rsidRDefault="00B60271" w:rsidP="00BD32EE">
      <w:pPr>
        <w:pStyle w:val="ListParagraph"/>
        <w:numPr>
          <w:ilvl w:val="0"/>
          <w:numId w:val="2"/>
        </w:numPr>
      </w:pPr>
      <w:r>
        <w:t>Have an equipment replacement plan for working equipment to keep in line with technology trends.</w:t>
      </w:r>
    </w:p>
    <w:p w14:paraId="72396ABE" w14:textId="6E2BE32B" w:rsidR="003F453A" w:rsidRDefault="000A0B5A" w:rsidP="00BD32EE">
      <w:pPr>
        <w:pStyle w:val="ListParagraph"/>
        <w:numPr>
          <w:ilvl w:val="0"/>
          <w:numId w:val="2"/>
        </w:numPr>
      </w:pPr>
      <w:r>
        <w:t>Sell off all none working and old equipment.</w:t>
      </w:r>
    </w:p>
    <w:sectPr w:rsidR="003F453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687C6" w14:textId="77777777" w:rsidR="005C7336" w:rsidRDefault="005C7336">
      <w:pPr>
        <w:spacing w:after="0" w:line="240" w:lineRule="auto"/>
      </w:pPr>
      <w:r>
        <w:separator/>
      </w:r>
    </w:p>
    <w:p w14:paraId="0203B57D" w14:textId="77777777" w:rsidR="005C7336" w:rsidRDefault="005C7336"/>
  </w:endnote>
  <w:endnote w:type="continuationSeparator" w:id="0">
    <w:p w14:paraId="7B4736D8" w14:textId="77777777" w:rsidR="005C7336" w:rsidRDefault="005C7336">
      <w:pPr>
        <w:spacing w:after="0" w:line="240" w:lineRule="auto"/>
      </w:pPr>
      <w:r>
        <w:continuationSeparator/>
      </w:r>
    </w:p>
    <w:p w14:paraId="760FFBB2" w14:textId="77777777" w:rsidR="005C7336" w:rsidRDefault="005C7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7CE32" w14:textId="77777777" w:rsidR="00D13D8F" w:rsidRDefault="003964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EEC32" w14:textId="77777777" w:rsidR="005C7336" w:rsidRDefault="005C7336">
      <w:pPr>
        <w:spacing w:after="0" w:line="240" w:lineRule="auto"/>
      </w:pPr>
      <w:r>
        <w:separator/>
      </w:r>
    </w:p>
    <w:p w14:paraId="35A808EA" w14:textId="77777777" w:rsidR="005C7336" w:rsidRDefault="005C7336"/>
  </w:footnote>
  <w:footnote w:type="continuationSeparator" w:id="0">
    <w:p w14:paraId="3E9AC6D7" w14:textId="77777777" w:rsidR="005C7336" w:rsidRDefault="005C7336">
      <w:pPr>
        <w:spacing w:after="0" w:line="240" w:lineRule="auto"/>
      </w:pPr>
      <w:r>
        <w:continuationSeparator/>
      </w:r>
    </w:p>
    <w:p w14:paraId="52CB099C" w14:textId="77777777" w:rsidR="005C7336" w:rsidRDefault="005C733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DA552AB"/>
    <w:multiLevelType w:val="hybridMultilevel"/>
    <w:tmpl w:val="74EACE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EE"/>
    <w:rsid w:val="000A0B5A"/>
    <w:rsid w:val="00396479"/>
    <w:rsid w:val="003F453A"/>
    <w:rsid w:val="005C7336"/>
    <w:rsid w:val="0077010E"/>
    <w:rsid w:val="00956EBC"/>
    <w:rsid w:val="00B60271"/>
    <w:rsid w:val="00B76E94"/>
    <w:rsid w:val="00BD32EE"/>
    <w:rsid w:val="00D13D8F"/>
    <w:rsid w:val="00D72779"/>
    <w:rsid w:val="00DD3054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D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immedia/Library/Containers/com.microsoft.Word/Data/Library/Caches/12297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51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2017-01-01T03:22:00Z</dcterms:created>
  <dcterms:modified xsi:type="dcterms:W3CDTF">2019-05-06T12:01:00Z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